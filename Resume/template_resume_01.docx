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083491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Julien Boutoille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French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14 July 1789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000-0000-0000</w:t>
                  </w:r>
                </w:p>
                <w:p w:rsidR="009F2958" w:rsidRPr="00FA7B5B" w:rsidRDefault="00FA7B5B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my.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address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@domain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955F0E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955F0E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955F0E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955F0E">
                    <w:rPr>
                      <w:rFonts w:ascii="Arial" w:hAnsi="Arial" w:cs="Arial"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955F0E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955F0E" w:rsidRDefault="00864960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r w:rsidRPr="00955F0E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Petit maison blanche, 367 </w:t>
                  </w:r>
                  <w:proofErr w:type="gramStart"/>
                  <w:r w:rsidRPr="00955F0E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avenue</w:t>
                  </w:r>
                  <w:proofErr w:type="gramEnd"/>
                  <w:r w:rsidRPr="00955F0E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de la fraise, 1</w:t>
                  </w:r>
                  <w:r w:rsidRPr="00955F0E">
                    <w:rPr>
                      <w:rFonts w:ascii="Arial" w:hAnsi="Arial" w:cs="Arial"/>
                      <w:bCs/>
                      <w:color w:val="3B3E42"/>
                      <w:vertAlign w:val="superscript"/>
                      <w:lang w:val="fr-FR"/>
                    </w:rPr>
                    <w:t>er</w:t>
                  </w:r>
                  <w:r w:rsidRPr="00955F0E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955F0E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etage</w:t>
                  </w:r>
                  <w:proofErr w:type="spellEnd"/>
                  <w:r w:rsidRPr="00955F0E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 62219 Paris, FRANCE</w:t>
                  </w:r>
                </w:p>
              </w:tc>
            </w:tr>
          </w:tbl>
          <w:p w:rsidR="009F2958" w:rsidRPr="00955F0E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955F0E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955F0E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955F0E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955F0E">
                    <w:rPr>
                      <w:rFonts w:ascii="Arial" w:hAnsi="Arial" w:cs="Arial"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955F0E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955F0E" w:rsidTr="002D44B0">
                    <w:tc>
                      <w:tcPr>
                        <w:tcW w:w="2145" w:type="dxa"/>
                      </w:tcPr>
                      <w:p w:rsidR="00315076" w:rsidRPr="00955F0E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55F0E">
                          <w:rPr>
                            <w:rFonts w:ascii="Arial" w:hAnsi="Arial" w:cs="Arial"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955F0E" w:rsidRDefault="00E93F7B" w:rsidP="00504C8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55F0E"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955F0E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 w:rsidRPr="00955F0E"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955F0E">
                          <w:rPr>
                            <w:rFonts w:ascii="Arial" w:hAnsi="Arial" w:cs="Arial"/>
                            <w:color w:val="3B3E42"/>
                          </w:rPr>
                          <w:t>within the Information Technolog</w:t>
                        </w:r>
                        <w:r w:rsidR="00914EC1" w:rsidRPr="00955F0E">
                          <w:rPr>
                            <w:rFonts w:ascii="Arial" w:hAnsi="Arial" w:cs="Arial"/>
                            <w:color w:val="3B3E42"/>
                          </w:rPr>
                          <w:t xml:space="preserve">y department, </w:t>
                        </w:r>
                        <w:r w:rsidR="00504C88" w:rsidRPr="00955F0E">
                          <w:rPr>
                            <w:rFonts w:ascii="Arial" w:hAnsi="Arial" w:cs="Arial"/>
                            <w:color w:val="3B3E42"/>
                          </w:rPr>
                          <w:t xml:space="preserve">possibly </w:t>
                        </w:r>
                        <w:r w:rsidR="00914EC1" w:rsidRPr="00955F0E">
                          <w:rPr>
                            <w:rFonts w:ascii="Arial" w:hAnsi="Arial" w:cs="Arial"/>
                            <w:color w:val="3B3E42"/>
                          </w:rPr>
                          <w:t>with an international</w:t>
                        </w:r>
                        <w:r w:rsidR="00504C88" w:rsidRPr="00955F0E">
                          <w:rPr>
                            <w:rFonts w:ascii="Arial" w:hAnsi="Arial" w:cs="Arial"/>
                            <w:color w:val="3B3E42"/>
                          </w:rPr>
                          <w:t xml:space="preserve"> perspective (special interest in Western Europe, North America and Japan)</w:t>
                        </w:r>
                        <w:r w:rsidR="00914EC1" w:rsidRPr="00955F0E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315076" w:rsidRPr="00955F0E" w:rsidTr="002D44B0">
                    <w:tc>
                      <w:tcPr>
                        <w:tcW w:w="2145" w:type="dxa"/>
                      </w:tcPr>
                      <w:p w:rsidR="00315076" w:rsidRPr="00955F0E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55F0E">
                          <w:rPr>
                            <w:rFonts w:ascii="Arial" w:hAnsi="Arial" w:cs="Arial"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955F0E" w:rsidRDefault="00315076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55F0E">
                          <w:rPr>
                            <w:rFonts w:ascii="Arial" w:hAnsi="Arial" w:cs="Arial"/>
                            <w:color w:val="3B3E42"/>
                          </w:rPr>
                          <w:t xml:space="preserve">From October, </w:t>
                        </w:r>
                        <w:r w:rsidR="00FA7B5B" w:rsidRPr="00955F0E">
                          <w:rPr>
                            <w:rFonts w:ascii="Arial" w:hAnsi="Arial" w:cs="Arial"/>
                            <w:color w:val="3B3E42"/>
                          </w:rPr>
                          <w:t>2015</w:t>
                        </w:r>
                      </w:p>
                    </w:tc>
                  </w:tr>
                </w:tbl>
                <w:p w:rsidR="00A34C4E" w:rsidRPr="00955F0E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A34C4E" w:rsidRPr="00955F0E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315076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3303B1" w:rsidRPr="002D44B0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DE2EAE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</w:t>
                        </w:r>
                        <w:r w:rsidR="00130370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Framework (C#)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ASP.Net AJAX Toolkit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DE2EAE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Windows, UNIX, BSD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Mono, GTK#, C UNIX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Perl, PHP, JavaScript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SQL Server, MySQL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PostgreSQL</w:t>
                        </w:r>
                        <w:proofErr w:type="spellEnd"/>
                        <w:r w:rsidR="00DE2EAE" w:rsidRPr="002D44B0">
                          <w:rPr>
                            <w:rFonts w:ascii="Arial" w:hAnsi="Arial" w:cs="Arial"/>
                            <w:color w:val="3B3E42"/>
                          </w:rPr>
                          <w:t>, Oracle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Network fundamentals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2005 to 2007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Master in Information Technology (September 2007) 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“Expert </w:t>
                        </w:r>
                        <w:proofErr w:type="spellStart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Informatique</w:t>
                        </w:r>
                        <w:proofErr w:type="spellEnd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DB5A85" w:rsidRPr="002D44B0" w:rsidRDefault="00FA7B5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SCHOOL NAME, 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>Institute of New Technologies, Paris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in Information Technology</w:t>
                        </w:r>
                      </w:p>
                      <w:p w:rsidR="00DB5A85" w:rsidRPr="002D44B0" w:rsidRDefault="00FA7B5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NAME,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Institute of New Technologies, Paris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2001 to 2003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2-years-specialized diploma in business data processing 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“BTS </w:t>
                        </w:r>
                        <w:proofErr w:type="spellStart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Informatique</w:t>
                        </w:r>
                        <w:proofErr w:type="spellEnd"/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DB5A85" w:rsidRPr="002D44B0" w:rsidRDefault="00FA7B5B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NAME,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School of Computer Sciences, Lille, France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5107"/>
                    <w:gridCol w:w="5108"/>
                  </w:tblGrid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FA7B5B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Bidule</w:t>
                        </w:r>
                        <w:proofErr w:type="spellEnd"/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Corporation, Yokohama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Software An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alyst (V-model, CMMI, JS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March to August, 2007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Pr="002D44B0" w:rsidRDefault="007E70AC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Recently started an analysis about the existing Content Management System;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FA7B5B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Net</w:t>
                        </w:r>
                        <w:r w:rsidR="0086496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Anxious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Paris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Web Developer (PHP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J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, MySQL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May to December, 2006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Maintained existing websites; Implemented new functionalities;</w:t>
                        </w:r>
                      </w:p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Conducted the migration of an old MS Access application into a PHP/JavaScript version;</w:t>
                        </w:r>
                      </w:p>
                      <w:p w:rsidR="008312AB" w:rsidRPr="002D44B0" w:rsidRDefault="00606CB9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Restructured a large PERL program; Wrote technical documentations;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64960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Book Publisher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Tokyo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Project Manager (PHP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, JS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Perl,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proofErr w:type="spellStart"/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PgSQL</w:t>
                        </w:r>
                        <w:proofErr w:type="spellEnd"/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,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Linux)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June to October, 2005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Designed, implemented and tested Intranet software; </w:t>
                        </w:r>
                      </w:p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Trained the employees; Wrote a system restoration manual;</w:t>
                        </w:r>
                      </w:p>
                      <w:p w:rsidR="008312AB" w:rsidRPr="002D44B0" w:rsidRDefault="00606CB9" w:rsidP="007E70A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Installed network appliances such a printer or router;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64960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Little Company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Lille, France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Computer Programmer (Delphi)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November to December, 2002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>Developed a Rich Text Format (RVF) editor for internal use;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Internet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606CB9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Personal ASP.Net project: </w:t>
                        </w:r>
                        <w:r w:rsidR="00D51AE4" w:rsidRPr="00D51AE4">
                          <w:rPr>
                            <w:rFonts w:ascii="Arial" w:hAnsi="Arial" w:cs="Arial"/>
                            <w:color w:val="3B3E42"/>
                          </w:rPr>
                          <w:t>www.</w:t>
                        </w:r>
                        <w:r w:rsidR="00864960">
                          <w:rPr>
                            <w:rFonts w:ascii="Arial" w:hAnsi="Arial" w:cs="Arial"/>
                            <w:color w:val="3B3E42"/>
                          </w:rPr>
                          <w:t>zojabnezjebzelbazlbzbe</w:t>
                        </w:r>
                        <w:r w:rsidR="00D51AE4" w:rsidRPr="00D51AE4">
                          <w:rPr>
                            <w:rFonts w:ascii="Arial" w:hAnsi="Arial" w:cs="Arial"/>
                            <w:color w:val="3B3E42"/>
                          </w:rPr>
                          <w:t>.com</w:t>
                        </w:r>
                        <w:r w:rsidR="00D51AE4">
                          <w:rPr>
                            <w:rFonts w:ascii="Arial" w:hAnsi="Arial" w:cs="Arial"/>
                            <w:color w:val="3B3E42"/>
                          </w:rPr>
                          <w:t xml:space="preserve"> (under construction)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Automobile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Cars in general, 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ports cars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, r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acing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062AD3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France, England, Belgium, Italy, Japa</w:t>
                        </w:r>
                        <w:r w:rsidR="00BE76CE">
                          <w:rPr>
                            <w:rFonts w:ascii="Arial" w:hAnsi="Arial" w:cs="Arial"/>
                            <w:color w:val="3B3E42"/>
                          </w:rPr>
                          <w:t>n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3303B1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French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(fluent, TOEIC 900)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3303B1" w:rsidP="00D51AE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Japanese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 w:rsidR="00D51AE4">
                          <w:rPr>
                            <w:rFonts w:ascii="Arial" w:hAnsi="Arial" w:cs="Arial"/>
                            <w:bCs/>
                            <w:color w:val="3B3E42"/>
                          </w:rPr>
                          <w:t>basic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, JLPT 4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 xml:space="preserve"> level)</w:t>
                        </w: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55F0E"/>
    <w:rsid w:val="00062AD3"/>
    <w:rsid w:val="00083491"/>
    <w:rsid w:val="001211DC"/>
    <w:rsid w:val="00130370"/>
    <w:rsid w:val="00187C15"/>
    <w:rsid w:val="00215B45"/>
    <w:rsid w:val="002D44B0"/>
    <w:rsid w:val="00315076"/>
    <w:rsid w:val="003303B1"/>
    <w:rsid w:val="00504C88"/>
    <w:rsid w:val="00532D43"/>
    <w:rsid w:val="00562696"/>
    <w:rsid w:val="006068F3"/>
    <w:rsid w:val="00606CB9"/>
    <w:rsid w:val="00641208"/>
    <w:rsid w:val="00694E29"/>
    <w:rsid w:val="006E5165"/>
    <w:rsid w:val="007E70AC"/>
    <w:rsid w:val="008312AB"/>
    <w:rsid w:val="00864960"/>
    <w:rsid w:val="008D653C"/>
    <w:rsid w:val="00914EC1"/>
    <w:rsid w:val="00955F0E"/>
    <w:rsid w:val="009F2958"/>
    <w:rsid w:val="009F79C8"/>
    <w:rsid w:val="00A34C4E"/>
    <w:rsid w:val="00A62384"/>
    <w:rsid w:val="00B34E7A"/>
    <w:rsid w:val="00B508D4"/>
    <w:rsid w:val="00BB17F5"/>
    <w:rsid w:val="00BE76CE"/>
    <w:rsid w:val="00BF0E24"/>
    <w:rsid w:val="00CA4EDD"/>
    <w:rsid w:val="00D51AE4"/>
    <w:rsid w:val="00DB5A85"/>
    <w:rsid w:val="00DE2EAE"/>
    <w:rsid w:val="00E93F7B"/>
    <w:rsid w:val="00ED023E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P101903757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C4F08-CD64-4094-801D-8D436943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TP101903757_template.dotx</Template>
  <TotalTime>128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2012-02-20T11:12:00Z</dcterms:created>
  <dcterms:modified xsi:type="dcterms:W3CDTF">2012-02-20T19:17:00Z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TC019037589991</vt:lpwstr>
  </property>
</Properties>
</file>